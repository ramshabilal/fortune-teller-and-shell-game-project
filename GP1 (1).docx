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50B44DBE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178">
        <w:rPr>
          <w:sz w:val="32"/>
          <w:szCs w:val="32"/>
        </w:rPr>
        <w:t>CSCI S-38</w:t>
      </w:r>
      <w:r w:rsidR="00E65178">
        <w:rPr>
          <w:sz w:val="32"/>
          <w:szCs w:val="32"/>
        </w:rPr>
        <w:br/>
        <w:t>Intro to C++ for Programmers</w:t>
      </w:r>
      <w:r w:rsidR="007E4E17" w:rsidRPr="000A33B0">
        <w:rPr>
          <w:sz w:val="36"/>
          <w:szCs w:val="36"/>
        </w:rPr>
        <w:br/>
      </w:r>
      <w:r w:rsidR="00DC7431">
        <w:rPr>
          <w:color w:val="auto"/>
          <w:sz w:val="36"/>
          <w:szCs w:val="36"/>
        </w:rPr>
        <w:t xml:space="preserve">Game </w:t>
      </w:r>
      <w:r w:rsidR="00A60414">
        <w:rPr>
          <w:color w:val="auto"/>
          <w:sz w:val="36"/>
          <w:szCs w:val="36"/>
        </w:rPr>
        <w:t>Project</w:t>
      </w:r>
      <w:r w:rsidR="00E65178">
        <w:rPr>
          <w:color w:val="auto"/>
          <w:sz w:val="36"/>
          <w:szCs w:val="36"/>
        </w:rPr>
        <w:t xml:space="preserve"> </w:t>
      </w:r>
      <w:r w:rsidR="00C467D9">
        <w:rPr>
          <w:color w:val="auto"/>
          <w:sz w:val="36"/>
          <w:szCs w:val="36"/>
        </w:rPr>
        <w:t>1</w:t>
      </w:r>
    </w:p>
    <w:p w14:paraId="01FB7541" w14:textId="0F041019" w:rsidR="000A33B0" w:rsidRDefault="000A33B0">
      <w:pPr>
        <w:pStyle w:val="Heading1"/>
      </w:pPr>
    </w:p>
    <w:p w14:paraId="71549247" w14:textId="4107B9A3" w:rsidR="00C467D9" w:rsidRPr="00C467D9" w:rsidRDefault="00C467D9" w:rsidP="00C467D9">
      <w:pPr>
        <w:rPr>
          <w:color w:val="FF0000"/>
          <w:sz w:val="24"/>
          <w:szCs w:val="24"/>
        </w:rPr>
      </w:pPr>
      <w:r w:rsidRPr="00C467D9"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  <w:t>Deliverables</w:t>
      </w:r>
    </w:p>
    <w:p w14:paraId="3264B0F2" w14:textId="77777777" w:rsidR="00B42FF0" w:rsidRDefault="00604B25" w:rsidP="00B42FF0">
      <w:pPr>
        <w:pStyle w:val="ListParagraph"/>
        <w:numPr>
          <w:ilvl w:val="0"/>
          <w:numId w:val="31"/>
        </w:numPr>
      </w:pPr>
      <w:r>
        <w:t xml:space="preserve">Submit one source file.  </w:t>
      </w:r>
    </w:p>
    <w:p w14:paraId="240E7BFE" w14:textId="52A22B51" w:rsidR="000F322D" w:rsidRDefault="00604B25" w:rsidP="00B42FF0">
      <w:pPr>
        <w:pStyle w:val="ListParagraph"/>
        <w:numPr>
          <w:ilvl w:val="0"/>
          <w:numId w:val="31"/>
        </w:numPr>
      </w:pPr>
      <w:r>
        <w:t xml:space="preserve">Each problem should be in its own function. </w:t>
      </w:r>
    </w:p>
    <w:p w14:paraId="2BBE4215" w14:textId="5C64DA10" w:rsidR="00604B25" w:rsidRDefault="00604B25" w:rsidP="00B42FF0">
      <w:pPr>
        <w:pStyle w:val="ListParagraph"/>
        <w:numPr>
          <w:ilvl w:val="0"/>
          <w:numId w:val="31"/>
        </w:numPr>
      </w:pPr>
      <w:r>
        <w:t>Upload the questions as a separate text file.</w:t>
      </w:r>
    </w:p>
    <w:p w14:paraId="38696307" w14:textId="77777777" w:rsidR="00C467D9" w:rsidRDefault="00C467D9" w:rsidP="00C467D9"/>
    <w:p w14:paraId="28E7B533" w14:textId="77777777" w:rsidR="00C467D9" w:rsidRDefault="00C467D9" w:rsidP="00C467D9">
      <w:r w:rsidRPr="002B5DFD"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  <w:t>Focus</w:t>
      </w:r>
    </w:p>
    <w:p w14:paraId="2F440BBB" w14:textId="5BA7F69D" w:rsidR="00604B25" w:rsidRDefault="00604B25" w:rsidP="00604B25">
      <w:r>
        <w:t xml:space="preserve">Program flow, use of a simple if statement, random </w:t>
      </w:r>
      <w:proofErr w:type="gramStart"/>
      <w:r>
        <w:t>numbers</w:t>
      </w:r>
      <w:proofErr w:type="gramEnd"/>
    </w:p>
    <w:p w14:paraId="44C95A16" w14:textId="77777777" w:rsidR="000F322D" w:rsidRDefault="000F322D" w:rsidP="00604B25"/>
    <w:p w14:paraId="1AA23953" w14:textId="628FE176" w:rsidR="00604B25" w:rsidRPr="000F322D" w:rsidRDefault="00604B25" w:rsidP="00604B25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</w:pPr>
      <w:r w:rsidRPr="000F322D"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  <w:t>Fortune Teller</w:t>
      </w:r>
    </w:p>
    <w:p w14:paraId="5C7DD46E" w14:textId="77777777" w:rsidR="00604B25" w:rsidRDefault="00604B25" w:rsidP="00604B25">
      <w:r>
        <w:t>Your assignment is to implement a simulated "Fortune Teller".  Prompt the user to ask the question that they want answered.  You will then give them one of 6 answers based on random selection.  Note: you will need to use an if statement to complete this problem.</w:t>
      </w:r>
    </w:p>
    <w:p w14:paraId="034A5669" w14:textId="77777777" w:rsidR="00604B25" w:rsidRDefault="00604B25" w:rsidP="00604B25">
      <w:r>
        <w:t>Possible answers are:  "Not in your lifetime", "Maybe next week", "Yes!", etc.</w:t>
      </w:r>
    </w:p>
    <w:p w14:paraId="4EABD47A" w14:textId="77777777" w:rsidR="00604B25" w:rsidRPr="000F322D" w:rsidRDefault="00604B25" w:rsidP="00604B25">
      <w:r w:rsidRPr="000F322D">
        <w:t>Example Output:</w:t>
      </w:r>
    </w:p>
    <w:p w14:paraId="3722C340" w14:textId="260451C2" w:rsidR="00604B25" w:rsidRPr="000F322D" w:rsidRDefault="00604B25" w:rsidP="00604B25">
      <w:pPr>
        <w:rPr>
          <w:rFonts w:ascii="Courier New" w:hAnsi="Courier New" w:cs="Courier New"/>
        </w:rPr>
      </w:pPr>
      <w:r w:rsidRPr="000F322D">
        <w:rPr>
          <w:rFonts w:ascii="Courier New" w:hAnsi="Courier New" w:cs="Courier New"/>
        </w:rPr>
        <w:t>What is your burning question?  &gt; Will I get rich?</w:t>
      </w:r>
      <w:r w:rsidR="000F322D">
        <w:rPr>
          <w:rFonts w:ascii="Courier New" w:hAnsi="Courier New" w:cs="Courier New"/>
        </w:rPr>
        <w:br/>
      </w:r>
      <w:r w:rsidRPr="000F322D">
        <w:rPr>
          <w:rFonts w:ascii="Courier New" w:hAnsi="Courier New" w:cs="Courier New"/>
        </w:rPr>
        <w:t xml:space="preserve">The fortune teller has answered:  Maybe next </w:t>
      </w:r>
      <w:proofErr w:type="gramStart"/>
      <w:r w:rsidRPr="000F322D">
        <w:rPr>
          <w:rFonts w:ascii="Courier New" w:hAnsi="Courier New" w:cs="Courier New"/>
        </w:rPr>
        <w:t>week</w:t>
      </w:r>
      <w:proofErr w:type="gramEnd"/>
    </w:p>
    <w:p w14:paraId="4BA93EF3" w14:textId="77777777" w:rsidR="00604B25" w:rsidRDefault="00604B25" w:rsidP="00604B25"/>
    <w:p w14:paraId="36E0BBCE" w14:textId="552C5F88" w:rsidR="00604B25" w:rsidRPr="000F322D" w:rsidRDefault="00604B25" w:rsidP="00604B25">
      <w:pPr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</w:pPr>
      <w:r w:rsidRPr="000F322D"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  <w:t>Shell Game</w:t>
      </w:r>
      <w:r w:rsidR="005C1EDC"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  <w:br/>
      </w:r>
      <w:r w:rsidR="005C1EDC">
        <w:rPr>
          <w:noProof/>
        </w:rPr>
        <w:drawing>
          <wp:inline distT="0" distB="0" distL="0" distR="0" wp14:anchorId="7E359E03" wp14:editId="174A7A50">
            <wp:extent cx="1535430" cy="1023770"/>
            <wp:effectExtent l="0" t="0" r="7620" b="5080"/>
            <wp:docPr id="1" name="Picture 1" descr="Don&amp;#39;t play the shelf &amp;amp; shell game with fraudsters - Experian Ins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&amp;#39;t play the shelf &amp;amp; shell game with fraudsters - Experian Insigh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562" cy="102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AB45" w14:textId="0C770DBF" w:rsidR="00604B25" w:rsidRDefault="00604B25" w:rsidP="00604B25">
      <w:r>
        <w:t>Ask the user which "</w:t>
      </w:r>
      <w:r w:rsidR="000701E5">
        <w:t>shell</w:t>
      </w:r>
      <w:r>
        <w:t xml:space="preserve">" contains the </w:t>
      </w:r>
      <w:r w:rsidR="000701E5">
        <w:t>ball</w:t>
      </w:r>
      <w:r>
        <w:t>.  Possible choices are 1, 2, 3, 4, 5.</w:t>
      </w:r>
    </w:p>
    <w:p w14:paraId="7D64634F" w14:textId="36E0373E" w:rsidR="00604B25" w:rsidRDefault="00604B25" w:rsidP="00604B25">
      <w:r>
        <w:t xml:space="preserve">The user should be given two tries to find </w:t>
      </w:r>
      <w:r w:rsidR="000701E5">
        <w:t>it</w:t>
      </w:r>
      <w:r>
        <w:t>.  Note: you may assume the input is in a valid format and range (in this case you can assume that the user enters a number between 1 and 5).</w:t>
      </w:r>
    </w:p>
    <w:p w14:paraId="0FEAB3CA" w14:textId="77777777" w:rsidR="00604B25" w:rsidRPr="000F322D" w:rsidRDefault="00604B25" w:rsidP="00604B25">
      <w:r w:rsidRPr="000F322D">
        <w:t>Example Output:</w:t>
      </w:r>
    </w:p>
    <w:p w14:paraId="2F603191" w14:textId="77777777" w:rsidR="00604B25" w:rsidRPr="000F322D" w:rsidRDefault="00604B25" w:rsidP="00604B25">
      <w:pPr>
        <w:rPr>
          <w:rFonts w:ascii="Courier New" w:hAnsi="Courier New" w:cs="Courier New"/>
        </w:rPr>
      </w:pPr>
      <w:r w:rsidRPr="000F322D">
        <w:rPr>
          <w:rFonts w:ascii="Courier New" w:hAnsi="Courier New" w:cs="Courier New"/>
        </w:rPr>
        <w:t xml:space="preserve">Where is the shell?  Choose box 1 - 5 &gt; </w:t>
      </w:r>
      <w:proofErr w:type="gramStart"/>
      <w:r w:rsidRPr="000F322D">
        <w:rPr>
          <w:rFonts w:ascii="Courier New" w:hAnsi="Courier New" w:cs="Courier New"/>
        </w:rPr>
        <w:t>2</w:t>
      </w:r>
      <w:proofErr w:type="gramEnd"/>
    </w:p>
    <w:p w14:paraId="5BB29546" w14:textId="77777777" w:rsidR="00604B25" w:rsidRPr="000F322D" w:rsidRDefault="00604B25" w:rsidP="00604B25">
      <w:pPr>
        <w:rPr>
          <w:rFonts w:ascii="Courier New" w:hAnsi="Courier New" w:cs="Courier New"/>
        </w:rPr>
      </w:pPr>
      <w:r w:rsidRPr="000F322D">
        <w:rPr>
          <w:rFonts w:ascii="Courier New" w:hAnsi="Courier New" w:cs="Courier New"/>
        </w:rPr>
        <w:t>That is incorrect.</w:t>
      </w:r>
    </w:p>
    <w:p w14:paraId="6E46031F" w14:textId="77777777" w:rsidR="00604B25" w:rsidRPr="000F322D" w:rsidRDefault="00604B25" w:rsidP="00604B25">
      <w:pPr>
        <w:rPr>
          <w:rFonts w:ascii="Courier New" w:hAnsi="Courier New" w:cs="Courier New"/>
        </w:rPr>
      </w:pPr>
      <w:r w:rsidRPr="000F322D">
        <w:rPr>
          <w:rFonts w:ascii="Courier New" w:hAnsi="Courier New" w:cs="Courier New"/>
        </w:rPr>
        <w:t>You may try again.</w:t>
      </w:r>
    </w:p>
    <w:p w14:paraId="0EF2A517" w14:textId="77777777" w:rsidR="00604B25" w:rsidRPr="000F322D" w:rsidRDefault="00604B25" w:rsidP="00604B25">
      <w:pPr>
        <w:rPr>
          <w:rFonts w:ascii="Courier New" w:hAnsi="Courier New" w:cs="Courier New"/>
        </w:rPr>
      </w:pPr>
    </w:p>
    <w:p w14:paraId="0DB41B55" w14:textId="77777777" w:rsidR="00604B25" w:rsidRPr="000F322D" w:rsidRDefault="00604B25" w:rsidP="00604B25">
      <w:pPr>
        <w:rPr>
          <w:rFonts w:ascii="Courier New" w:hAnsi="Courier New" w:cs="Courier New"/>
        </w:rPr>
      </w:pPr>
      <w:r w:rsidRPr="000F322D">
        <w:rPr>
          <w:rFonts w:ascii="Courier New" w:hAnsi="Courier New" w:cs="Courier New"/>
        </w:rPr>
        <w:t xml:space="preserve">Where is the shell?  Choose box 1 - 5 &gt; </w:t>
      </w:r>
      <w:proofErr w:type="gramStart"/>
      <w:r w:rsidRPr="000F322D">
        <w:rPr>
          <w:rFonts w:ascii="Courier New" w:hAnsi="Courier New" w:cs="Courier New"/>
        </w:rPr>
        <w:t>4</w:t>
      </w:r>
      <w:proofErr w:type="gramEnd"/>
    </w:p>
    <w:p w14:paraId="17818C8E" w14:textId="77777777" w:rsidR="00604B25" w:rsidRPr="000F322D" w:rsidRDefault="00604B25" w:rsidP="00604B25">
      <w:pPr>
        <w:rPr>
          <w:rFonts w:ascii="Courier New" w:hAnsi="Courier New" w:cs="Courier New"/>
        </w:rPr>
      </w:pPr>
      <w:r w:rsidRPr="000F322D">
        <w:rPr>
          <w:rFonts w:ascii="Courier New" w:hAnsi="Courier New" w:cs="Courier New"/>
        </w:rPr>
        <w:t>Correct!</w:t>
      </w:r>
    </w:p>
    <w:p w14:paraId="467C5C50" w14:textId="15860CAC" w:rsidR="00604B25" w:rsidRDefault="000F322D" w:rsidP="00604B25">
      <w:r>
        <w:lastRenderedPageBreak/>
        <w:br/>
      </w:r>
      <w:r w:rsidR="00604B25" w:rsidRPr="00B42FF0"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  <w:t xml:space="preserve">Additional Questions  </w:t>
      </w:r>
      <w:r w:rsidR="00263DA8">
        <w:rPr>
          <w:rFonts w:asciiTheme="majorHAnsi" w:eastAsiaTheme="majorEastAsia" w:hAnsiTheme="majorHAnsi" w:cstheme="majorBidi"/>
          <w:b/>
          <w:bCs/>
          <w:color w:val="B6332E" w:themeColor="accent1" w:themeShade="BF"/>
          <w:spacing w:val="-10"/>
          <w:kern w:val="28"/>
          <w:sz w:val="24"/>
          <w:szCs w:val="24"/>
        </w:rPr>
        <w:br/>
      </w:r>
      <w:r w:rsidR="00604B25">
        <w:t>[upload as a text file to canvas]</w:t>
      </w:r>
    </w:p>
    <w:p w14:paraId="7063B440" w14:textId="4C4A4735" w:rsidR="00604B25" w:rsidRDefault="00604B25" w:rsidP="00604B25">
      <w:r>
        <w:t>1. What was the most useful skill you gained this week?</w:t>
      </w:r>
    </w:p>
    <w:p w14:paraId="74A62FD5" w14:textId="6EADB3B7" w:rsidR="00C467D9" w:rsidRDefault="00604B25" w:rsidP="00604B25">
      <w:r>
        <w:t>2. What was the most interesting "fact" you learned this week?</w:t>
      </w:r>
    </w:p>
    <w:sectPr w:rsidR="00C467D9" w:rsidSect="003E2D26">
      <w:footerReference w:type="default" r:id="rId9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DA5C" w14:textId="77777777" w:rsidR="00433F82" w:rsidRDefault="00433F82">
      <w:pPr>
        <w:spacing w:after="0"/>
      </w:pPr>
      <w:r>
        <w:separator/>
      </w:r>
    </w:p>
  </w:endnote>
  <w:endnote w:type="continuationSeparator" w:id="0">
    <w:p w14:paraId="520D981D" w14:textId="77777777" w:rsidR="00433F82" w:rsidRDefault="00433F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7138" w14:textId="77777777" w:rsidR="00433F82" w:rsidRDefault="00433F82">
      <w:pPr>
        <w:spacing w:after="0"/>
      </w:pPr>
      <w:r>
        <w:separator/>
      </w:r>
    </w:p>
  </w:footnote>
  <w:footnote w:type="continuationSeparator" w:id="0">
    <w:p w14:paraId="34620E21" w14:textId="77777777" w:rsidR="00433F82" w:rsidRDefault="00433F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71347"/>
    <w:multiLevelType w:val="hybridMultilevel"/>
    <w:tmpl w:val="828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35359"/>
    <w:multiLevelType w:val="hybridMultilevel"/>
    <w:tmpl w:val="7018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76BD3"/>
    <w:multiLevelType w:val="hybridMultilevel"/>
    <w:tmpl w:val="BCCA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E77E8"/>
    <w:multiLevelType w:val="hybridMultilevel"/>
    <w:tmpl w:val="9A78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8"/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2"/>
  </w:num>
  <w:num w:numId="18">
    <w:abstractNumId w:val="29"/>
  </w:num>
  <w:num w:numId="19">
    <w:abstractNumId w:val="20"/>
  </w:num>
  <w:num w:numId="20">
    <w:abstractNumId w:val="19"/>
  </w:num>
  <w:num w:numId="21">
    <w:abstractNumId w:val="23"/>
  </w:num>
  <w:num w:numId="22">
    <w:abstractNumId w:val="10"/>
  </w:num>
  <w:num w:numId="23">
    <w:abstractNumId w:val="22"/>
  </w:num>
  <w:num w:numId="24">
    <w:abstractNumId w:val="27"/>
  </w:num>
  <w:num w:numId="25">
    <w:abstractNumId w:val="17"/>
  </w:num>
  <w:num w:numId="26">
    <w:abstractNumId w:val="11"/>
  </w:num>
  <w:num w:numId="27">
    <w:abstractNumId w:val="24"/>
  </w:num>
  <w:num w:numId="28">
    <w:abstractNumId w:val="21"/>
  </w:num>
  <w:num w:numId="29">
    <w:abstractNumId w:val="25"/>
  </w:num>
  <w:num w:numId="30">
    <w:abstractNumId w:val="1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701E5"/>
    <w:rsid w:val="000A33B0"/>
    <w:rsid w:val="000F322D"/>
    <w:rsid w:val="00183548"/>
    <w:rsid w:val="001A148C"/>
    <w:rsid w:val="001B11B7"/>
    <w:rsid w:val="001B4612"/>
    <w:rsid w:val="001B4C12"/>
    <w:rsid w:val="001C1A07"/>
    <w:rsid w:val="001E1E51"/>
    <w:rsid w:val="001E3502"/>
    <w:rsid w:val="00201103"/>
    <w:rsid w:val="00203499"/>
    <w:rsid w:val="00216B82"/>
    <w:rsid w:val="002365F2"/>
    <w:rsid w:val="0024197D"/>
    <w:rsid w:val="002465FC"/>
    <w:rsid w:val="0025172B"/>
    <w:rsid w:val="00263DA8"/>
    <w:rsid w:val="0028092E"/>
    <w:rsid w:val="00290CC6"/>
    <w:rsid w:val="002B5DFD"/>
    <w:rsid w:val="002E2F6C"/>
    <w:rsid w:val="002F30E3"/>
    <w:rsid w:val="00337AA5"/>
    <w:rsid w:val="003661BB"/>
    <w:rsid w:val="003858A9"/>
    <w:rsid w:val="00387484"/>
    <w:rsid w:val="003B0391"/>
    <w:rsid w:val="003E2D26"/>
    <w:rsid w:val="003E6EAE"/>
    <w:rsid w:val="00427B9C"/>
    <w:rsid w:val="00433F82"/>
    <w:rsid w:val="0047050B"/>
    <w:rsid w:val="00473BD4"/>
    <w:rsid w:val="004A4D73"/>
    <w:rsid w:val="004B3A36"/>
    <w:rsid w:val="00532EAE"/>
    <w:rsid w:val="00540212"/>
    <w:rsid w:val="00544E8A"/>
    <w:rsid w:val="0059569D"/>
    <w:rsid w:val="005C1EDC"/>
    <w:rsid w:val="005D24DB"/>
    <w:rsid w:val="00604B25"/>
    <w:rsid w:val="00626900"/>
    <w:rsid w:val="00635885"/>
    <w:rsid w:val="00645A75"/>
    <w:rsid w:val="006B4695"/>
    <w:rsid w:val="006C3259"/>
    <w:rsid w:val="006F7190"/>
    <w:rsid w:val="00744AEB"/>
    <w:rsid w:val="00763449"/>
    <w:rsid w:val="007824E9"/>
    <w:rsid w:val="007930CD"/>
    <w:rsid w:val="007E0C3F"/>
    <w:rsid w:val="007E4E17"/>
    <w:rsid w:val="008427D2"/>
    <w:rsid w:val="00855DE9"/>
    <w:rsid w:val="00865AAC"/>
    <w:rsid w:val="00871B46"/>
    <w:rsid w:val="00883B4C"/>
    <w:rsid w:val="00895FDE"/>
    <w:rsid w:val="00897784"/>
    <w:rsid w:val="008C3F6F"/>
    <w:rsid w:val="008D416A"/>
    <w:rsid w:val="00943342"/>
    <w:rsid w:val="009550F6"/>
    <w:rsid w:val="00986D1B"/>
    <w:rsid w:val="009B119F"/>
    <w:rsid w:val="009C79B5"/>
    <w:rsid w:val="009D1E5C"/>
    <w:rsid w:val="009D3D78"/>
    <w:rsid w:val="009E337C"/>
    <w:rsid w:val="00A17284"/>
    <w:rsid w:val="00A54979"/>
    <w:rsid w:val="00A56A6A"/>
    <w:rsid w:val="00A60414"/>
    <w:rsid w:val="00A66C39"/>
    <w:rsid w:val="00A67D06"/>
    <w:rsid w:val="00A7421E"/>
    <w:rsid w:val="00A8644E"/>
    <w:rsid w:val="00A91A1C"/>
    <w:rsid w:val="00AA1E05"/>
    <w:rsid w:val="00AB04BA"/>
    <w:rsid w:val="00AE5FA3"/>
    <w:rsid w:val="00B068D7"/>
    <w:rsid w:val="00B15429"/>
    <w:rsid w:val="00B42FF0"/>
    <w:rsid w:val="00B4621A"/>
    <w:rsid w:val="00B53D1F"/>
    <w:rsid w:val="00B55513"/>
    <w:rsid w:val="00B766DC"/>
    <w:rsid w:val="00B87D20"/>
    <w:rsid w:val="00B96BA5"/>
    <w:rsid w:val="00BA5A96"/>
    <w:rsid w:val="00C467D9"/>
    <w:rsid w:val="00C611AE"/>
    <w:rsid w:val="00C70C09"/>
    <w:rsid w:val="00C86F7C"/>
    <w:rsid w:val="00CA7742"/>
    <w:rsid w:val="00D74561"/>
    <w:rsid w:val="00DA2E40"/>
    <w:rsid w:val="00DA7D2B"/>
    <w:rsid w:val="00DC7431"/>
    <w:rsid w:val="00DE035F"/>
    <w:rsid w:val="00E308A1"/>
    <w:rsid w:val="00E65178"/>
    <w:rsid w:val="00ED79DD"/>
    <w:rsid w:val="00EE25E4"/>
    <w:rsid w:val="00EE36FA"/>
    <w:rsid w:val="00F03823"/>
    <w:rsid w:val="00F649AF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12</cp:revision>
  <dcterms:created xsi:type="dcterms:W3CDTF">2021-05-12T13:58:00Z</dcterms:created>
  <dcterms:modified xsi:type="dcterms:W3CDTF">2021-06-22T13:58:00Z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